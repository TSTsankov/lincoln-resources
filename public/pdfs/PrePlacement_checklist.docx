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6A" w:rsidRDefault="002F2D6A" w:rsidP="002F2D6A">
      <w:r>
        <w:rPr>
          <w:highlight w:val="yellow"/>
        </w:rPr>
        <w:t xml:space="preserve">4.16  </w:t>
      </w:r>
      <w:bookmarkStart w:id="0" w:name="_GoBack"/>
      <w:bookmarkEnd w:id="0"/>
      <w:r>
        <w:rPr>
          <w:highlight w:val="yellow"/>
        </w:rPr>
        <w:t xml:space="preserve">Pre placement </w:t>
      </w:r>
      <w:r w:rsidRPr="000B04BB">
        <w:rPr>
          <w:highlight w:val="yellow"/>
        </w:rPr>
        <w:t>Document Checklist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D6A" w:rsidRDefault="002F2D6A" w:rsidP="002F2D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12700</wp:posOffset>
                </wp:positionV>
                <wp:extent cx="123825" cy="114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22999" id="Rounded Rectangle 1" o:spid="_x0000_s1026" style="position:absolute;margin-left:403.5pt;margin-top:1pt;width:9.75pt;height: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" filled="f" strokecolor="#7f5f00 [1607]" strokeweight="1pt">
                <v:stroke joinstyle="miter"/>
              </v:roundrect>
            </w:pict>
          </mc:Fallback>
        </mc:AlternateContent>
      </w:r>
      <w:r>
        <w:t>You know where the placement 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D6A" w:rsidRDefault="002F2D6A" w:rsidP="002F2D6A"/>
    <w:p w:rsidR="002F2D6A" w:rsidRDefault="002F2D6A" w:rsidP="002F2D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5C566B" wp14:editId="256C121A">
                <wp:simplePos x="0" y="0"/>
                <wp:positionH relativeFrom="column">
                  <wp:posOffset>5124450</wp:posOffset>
                </wp:positionH>
                <wp:positionV relativeFrom="paragraph">
                  <wp:posOffset>2540</wp:posOffset>
                </wp:positionV>
                <wp:extent cx="123825" cy="1143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AB4F8" id="Rounded Rectangle 2" o:spid="_x0000_s1026" style="position:absolute;margin-left:403.5pt;margin-top:.2pt;width:9.75pt;height: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" filled="f" strokecolor="#7f5f00 [1607]" strokeweight="1pt">
                <v:stroke joinstyle="miter"/>
              </v:roundrect>
            </w:pict>
          </mc:Fallback>
        </mc:AlternateContent>
      </w:r>
      <w:r>
        <w:t>You have adequate transportation and accommodation throughout the placement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D6A" w:rsidRDefault="002F2D6A" w:rsidP="002F2D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5C566B" wp14:editId="256C121A">
                <wp:simplePos x="0" y="0"/>
                <wp:positionH relativeFrom="column">
                  <wp:posOffset>5124450</wp:posOffset>
                </wp:positionH>
                <wp:positionV relativeFrom="paragraph">
                  <wp:posOffset>19049</wp:posOffset>
                </wp:positionV>
                <wp:extent cx="133350" cy="1047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6F7BA" id="Rounded Rectangle 3" o:spid="_x0000_s1026" style="position:absolute;margin-left:403.5pt;margin-top:1.5pt;width:10.5pt;height:8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" filled="f" strokecolor="#7f5f00 [1607]" strokeweight="1pt">
                <v:stroke joinstyle="miter"/>
              </v:roundrect>
            </w:pict>
          </mc:Fallback>
        </mc:AlternateContent>
      </w:r>
      <w:r>
        <w:t>You have contacted the placement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D6A" w:rsidRDefault="002F2D6A" w:rsidP="002F2D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5C566B" wp14:editId="256C121A">
                <wp:simplePos x="0" y="0"/>
                <wp:positionH relativeFrom="column">
                  <wp:posOffset>5124450</wp:posOffset>
                </wp:positionH>
                <wp:positionV relativeFrom="paragraph">
                  <wp:posOffset>12700</wp:posOffset>
                </wp:positionV>
                <wp:extent cx="123825" cy="1143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3FF34" id="Rounded Rectangle 4" o:spid="_x0000_s1026" style="position:absolute;margin-left:403.5pt;margin-top:1pt;width:9.75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" filled="f" strokecolor="#7f5f00 [1607]" strokeweight="1pt">
                <v:stroke joinstyle="miter"/>
              </v:roundrect>
            </w:pict>
          </mc:Fallback>
        </mc:AlternateContent>
      </w:r>
      <w:r>
        <w:t>You have discussed and agreed R</w:t>
      </w:r>
      <w:r>
        <w:t>easonable Adjustments (RA) if necessary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D6A" w:rsidRDefault="002F2D6A" w:rsidP="002F2D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5C566B" wp14:editId="256C121A">
                <wp:simplePos x="0" y="0"/>
                <wp:positionH relativeFrom="column">
                  <wp:posOffset>5114925</wp:posOffset>
                </wp:positionH>
                <wp:positionV relativeFrom="paragraph">
                  <wp:posOffset>18415</wp:posOffset>
                </wp:positionV>
                <wp:extent cx="123825" cy="1143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958EA" id="Rounded Rectangle 5" o:spid="_x0000_s1026" style="position:absolute;margin-left:402.75pt;margin-top:1.45pt;width:9.7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" filled="f" strokecolor="#7f5f00 [1607]" strokeweight="1pt">
                <v:stroke joinstyle="miter"/>
              </v:roundrect>
            </w:pict>
          </mc:Fallback>
        </mc:AlternateContent>
      </w:r>
      <w:r>
        <w:t>RA are detailed clearly</w:t>
      </w:r>
    </w:p>
    <w:p w:rsidR="002F2D6A" w:rsidRDefault="002F2D6A" w:rsidP="002F2D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C566B" wp14:editId="256C121A">
                <wp:simplePos x="0" y="0"/>
                <wp:positionH relativeFrom="column">
                  <wp:posOffset>5114925</wp:posOffset>
                </wp:positionH>
                <wp:positionV relativeFrom="paragraph">
                  <wp:posOffset>88900</wp:posOffset>
                </wp:positionV>
                <wp:extent cx="123825" cy="1143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69FD2" id="Rounded Rectangle 6" o:spid="_x0000_s1026" style="position:absolute;margin-left:402.75pt;margin-top:7pt;width:9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" filled="f" strokecolor="#7f5f00 [1607]" strokeweight="1pt">
                <v:stroke joinstyle="miter"/>
              </v:roundrect>
            </w:pict>
          </mc:Fallback>
        </mc:AlternateContent>
      </w:r>
    </w:p>
    <w:p w:rsidR="00453E6A" w:rsidRDefault="002F2D6A" w:rsidP="002F2D6A">
      <w:r>
        <w:t>You can articulate your goals and learning needs to your educator (make a list to help you)</w:t>
      </w:r>
      <w:r>
        <w:tab/>
      </w:r>
    </w:p>
    <w:p w:rsidR="002F2D6A" w:rsidRDefault="002F2D6A" w:rsidP="002F2D6A"/>
    <w:p w:rsidR="002F2D6A" w:rsidRDefault="002F2D6A" w:rsidP="002F2D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C566B" wp14:editId="256C121A">
                <wp:simplePos x="0" y="0"/>
                <wp:positionH relativeFrom="column">
                  <wp:posOffset>5124450</wp:posOffset>
                </wp:positionH>
                <wp:positionV relativeFrom="paragraph">
                  <wp:posOffset>12700</wp:posOffset>
                </wp:positionV>
                <wp:extent cx="123825" cy="1143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5AFB8" id="Rounded Rectangle 7" o:spid="_x0000_s1026" style="position:absolute;margin-left:403.5pt;margin-top:1pt;width:9.7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" filled="f" strokecolor="#7f5f00 [1607]" strokeweight="1pt">
                <v:stroke joinstyle="miter"/>
              </v:roundrect>
            </w:pict>
          </mc:Fallback>
        </mc:AlternateContent>
      </w:r>
      <w:r>
        <w:t>You understand the purpose of the placement</w:t>
      </w:r>
    </w:p>
    <w:p w:rsidR="002F2D6A" w:rsidRDefault="002F2D6A" w:rsidP="002F2D6A"/>
    <w:p w:rsidR="002F2D6A" w:rsidRDefault="002F2D6A" w:rsidP="002F2D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C566B" wp14:editId="256C121A">
                <wp:simplePos x="0" y="0"/>
                <wp:positionH relativeFrom="column">
                  <wp:posOffset>5124450</wp:posOffset>
                </wp:positionH>
                <wp:positionV relativeFrom="paragraph">
                  <wp:posOffset>6350</wp:posOffset>
                </wp:positionV>
                <wp:extent cx="123825" cy="1143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A0B10" id="Rounded Rectangle 8" o:spid="_x0000_s1026" style="position:absolute;margin-left:403.5pt;margin-top:.5pt;width:9.7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" filled="f" strokecolor="#7f5f00 [1607]" strokeweight="1pt">
                <v:stroke joinstyle="miter"/>
              </v:roundrect>
            </w:pict>
          </mc:Fallback>
        </mc:AlternateContent>
      </w:r>
      <w:r>
        <w:t>You are committed to having a successful placement</w:t>
      </w:r>
    </w:p>
    <w:sectPr w:rsidR="002F2D6A">
      <w:head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D6A" w:rsidRDefault="002F2D6A" w:rsidP="002F2D6A">
      <w:r>
        <w:separator/>
      </w:r>
    </w:p>
  </w:endnote>
  <w:endnote w:type="continuationSeparator" w:id="0">
    <w:p w:rsidR="002F2D6A" w:rsidRDefault="002F2D6A" w:rsidP="002F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D6A" w:rsidRDefault="002F2D6A" w:rsidP="002F2D6A">
      <w:r>
        <w:separator/>
      </w:r>
    </w:p>
  </w:footnote>
  <w:footnote w:type="continuationSeparator" w:id="0">
    <w:p w:rsidR="002F2D6A" w:rsidRDefault="002F2D6A" w:rsidP="002F2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D6A" w:rsidRDefault="002F2D6A">
    <w:pPr>
      <w:pStyle w:val="Header"/>
    </w:pPr>
    <w:r>
      <w:t xml:space="preserve">Intervention for Success: Successful Placement App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6A"/>
    <w:rsid w:val="00195175"/>
    <w:rsid w:val="002F2D6A"/>
    <w:rsid w:val="00453E6A"/>
    <w:rsid w:val="008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399B7-152E-40AB-97FE-05753279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6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Header">
    <w:name w:val="header"/>
    <w:basedOn w:val="Normal"/>
    <w:link w:val="HeaderChar"/>
    <w:unhideWhenUsed/>
    <w:rsid w:val="002F2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F2D6A"/>
    <w:rPr>
      <w:lang w:eastAsia="en-US"/>
    </w:rPr>
  </w:style>
  <w:style w:type="paragraph" w:styleId="Footer">
    <w:name w:val="footer"/>
    <w:basedOn w:val="Normal"/>
    <w:link w:val="FooterChar"/>
    <w:unhideWhenUsed/>
    <w:rsid w:val="002F2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F2D6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F658CC5D.dotm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Arinola Adefila</dc:creator>
  <cp:keywords/>
  <dc:description/>
  <cp:lastModifiedBy>Arinola Adefila</cp:lastModifiedBy>
  <cp:revision>1</cp:revision>
  <dcterms:created xsi:type="dcterms:W3CDTF">2018-01-19T14:28:00Z</dcterms:created>
  <dcterms:modified xsi:type="dcterms:W3CDTF">2018-01-19T14:34:00Z</dcterms:modified>
</cp:coreProperties>
</file>